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0"/>
        <w:gridCol w:w="6193"/>
      </w:tblGrid>
      <w:tr w:rsidR="00E36000" w:rsidRPr="00E04DEA" w:rsidTr="00E36000">
        <w:tc>
          <w:tcPr>
            <w:tcW w:w="3023" w:type="dxa"/>
          </w:tcPr>
          <w:sdt>
            <w:sdtPr>
              <w:alias w:val="Enter your name:"/>
              <w:tag w:val="Enter your name:"/>
              <w:id w:val="-14534842"/>
              <w:placeholder>
                <w:docPart w:val="10C8881295354DEF9F0FB6F522017D4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E36000" w:rsidRPr="00E04DEA" w:rsidRDefault="006037FD" w:rsidP="004075D7">
                <w:pPr>
                  <w:pStyle w:val="Heading1"/>
                </w:pPr>
                <w:r>
                  <w:t>CHETAN AMBI</w:t>
                </w:r>
              </w:p>
            </w:sdtContent>
          </w:sdt>
          <w:p w:rsidR="002F4DD2" w:rsidRDefault="002F4DD2" w:rsidP="009236F6">
            <w:pPr>
              <w:pStyle w:val="Graphic"/>
            </w:pPr>
          </w:p>
          <w:p w:rsidR="002F4DD2" w:rsidRDefault="002F4DD2" w:rsidP="009236F6">
            <w:pPr>
              <w:pStyle w:val="Graphic"/>
            </w:pPr>
            <w:r>
              <w:rPr>
                <w:color w:val="FF0000"/>
              </w:rPr>
              <w:t>Put your professional photo here</w:t>
            </w:r>
          </w:p>
          <w:p w:rsidR="002F4DD2" w:rsidRDefault="002F4DD2" w:rsidP="009236F6">
            <w:pPr>
              <w:pStyle w:val="Graphic"/>
            </w:pPr>
          </w:p>
          <w:p w:rsidR="002F4DD2" w:rsidRDefault="002F4DD2" w:rsidP="009236F6">
            <w:pPr>
              <w:pStyle w:val="Graphic"/>
            </w:pPr>
          </w:p>
          <w:p w:rsidR="002F4DD2" w:rsidRDefault="002F4DD2" w:rsidP="009236F6">
            <w:pPr>
              <w:pStyle w:val="Graphic"/>
            </w:pPr>
          </w:p>
          <w:p w:rsidR="002F4DD2" w:rsidRDefault="002F4DD2" w:rsidP="009236F6">
            <w:pPr>
              <w:pStyle w:val="Graphic"/>
            </w:pPr>
          </w:p>
          <w:p w:rsidR="00E36000" w:rsidRPr="00E04DEA" w:rsidRDefault="00E36000" w:rsidP="009236F6">
            <w:pPr>
              <w:pStyle w:val="Graphic"/>
            </w:pPr>
            <w:r w:rsidRPr="00E04DEA">
              <w:rPr>
                <w:noProof/>
              </w:rPr>
              <mc:AlternateContent>
                <mc:Choice Requires="wpg">
                  <w:drawing>
                    <wp:inline distT="0" distB="0" distL="0" distR="0" wp14:anchorId="62D0C532" wp14:editId="7E2A071F">
                      <wp:extent cx="329184" cy="329184"/>
                      <wp:effectExtent l="0" t="0" r="13970" b="13970"/>
                      <wp:docPr id="6" name="Group 43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" name="Freeform 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875CC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R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Wa&#10;uhYhFAAAQnIAAA4AAAAAAAAAAAAAAAAALgIAAGRycy9lMm9Eb2MueG1sUEsBAi0AFAAGAAgAAAAh&#10;AGhHG9DYAAAAAwEAAA8AAAAAAAAAAAAAAAAAexYAAGRycy9kb3ducmV2LnhtbFBLBQYAAAAABAAE&#10;APMAAACAFwAAAAA=&#10;">
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E36000" w:rsidRPr="00E04DEA" w:rsidRDefault="00444F52" w:rsidP="0009079F">
            <w:pPr>
              <w:pStyle w:val="Heading3"/>
            </w:pPr>
            <w:r w:rsidRPr="00444F52">
              <w:rPr>
                <w:caps w:val="0"/>
                <w:sz w:val="24"/>
              </w:rPr>
              <w:t>chetan.ambi@gmail.com</w:t>
            </w:r>
          </w:p>
          <w:p w:rsidR="00E36000" w:rsidRPr="00E04DEA" w:rsidRDefault="00E36000" w:rsidP="009236F6">
            <w:pPr>
              <w:pStyle w:val="Graphic"/>
            </w:pPr>
            <w:r w:rsidRPr="00E04DEA">
              <w:rPr>
                <w:noProof/>
              </w:rPr>
              <mc:AlternateContent>
                <mc:Choice Requires="wpg">
                  <w:drawing>
                    <wp:inline distT="0" distB="0" distL="0" distR="0" wp14:anchorId="2D60290C" wp14:editId="5D1383B4">
                      <wp:extent cx="329184" cy="329184"/>
                      <wp:effectExtent l="0" t="0" r="13970" b="13970"/>
                      <wp:docPr id="9" name="Group 37" descr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8F8F63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i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D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msoy5lolAADS3gAADgAAAAAAAAAAAAAAAAAuAgAAZHJzL2Uyb0Rv&#10;Yy54bWxQSwECLQAUAAYACAAAACEAaEcb0NgAAAADAQAADwAAAAAAAAAAAAAAAAC0JwAAZHJzL2Rv&#10;d25yZXYueG1sUEsFBgAAAAAEAAQA8wAAALkoAAAAAA==&#10;">
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E36000" w:rsidRPr="00E04DEA" w:rsidRDefault="00444F52" w:rsidP="0009079F">
            <w:pPr>
              <w:pStyle w:val="Heading3"/>
            </w:pPr>
            <w:r>
              <w:t>+91-9964113811 (iNDIA)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36000" w:rsidRPr="00E04DEA" w:rsidTr="00A13396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:rsidR="00444F52" w:rsidRDefault="00444F52" w:rsidP="0070673F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</w:rPr>
                    <w:t>#1670, 5</w:t>
                  </w:r>
                  <w:r w:rsidRPr="00444F52">
                    <w:rPr>
                      <w:caps w:val="0"/>
                      <w:vertAlign w:val="superscript"/>
                    </w:rPr>
                    <w:t>th</w:t>
                  </w:r>
                  <w:r>
                    <w:rPr>
                      <w:caps w:val="0"/>
                    </w:rPr>
                    <w:t xml:space="preserve"> Main, 3</w:t>
                  </w:r>
                  <w:r w:rsidRPr="00444F52">
                    <w:rPr>
                      <w:caps w:val="0"/>
                      <w:vertAlign w:val="superscript"/>
                    </w:rPr>
                    <w:t>rd</w:t>
                  </w:r>
                  <w:r>
                    <w:rPr>
                      <w:caps w:val="0"/>
                    </w:rPr>
                    <w:t xml:space="preserve"> Cross, Vijayanagar 2</w:t>
                  </w:r>
                  <w:r w:rsidRPr="00444F52">
                    <w:rPr>
                      <w:caps w:val="0"/>
                      <w:vertAlign w:val="superscript"/>
                    </w:rPr>
                    <w:t>nd</w:t>
                  </w:r>
                  <w:r>
                    <w:rPr>
                      <w:caps w:val="0"/>
                    </w:rPr>
                    <w:t xml:space="preserve"> Stage, </w:t>
                  </w:r>
                </w:p>
                <w:p w:rsidR="00E36000" w:rsidRDefault="00444F52" w:rsidP="0070673F">
                  <w:pPr>
                    <w:pStyle w:val="Heading3"/>
                  </w:pPr>
                  <w:r>
                    <w:rPr>
                      <w:caps w:val="0"/>
                    </w:rPr>
                    <w:t>Mysore – 570017</w:t>
                  </w:r>
                </w:p>
                <w:p w:rsidR="00444F52" w:rsidRDefault="00444F52" w:rsidP="0070673F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</w:rPr>
                    <w:t>Karnataka, India</w:t>
                  </w:r>
                </w:p>
                <w:p w:rsidR="00667B10" w:rsidRDefault="00667B10" w:rsidP="0070673F">
                  <w:pPr>
                    <w:pStyle w:val="Heading3"/>
                    <w:rPr>
                      <w:caps w:val="0"/>
                    </w:rPr>
                  </w:pPr>
                </w:p>
                <w:p w:rsidR="00667B10" w:rsidRDefault="00667B10" w:rsidP="0070673F">
                  <w:pPr>
                    <w:pStyle w:val="Heading3"/>
                    <w:rPr>
                      <w:caps w:val="0"/>
                    </w:rPr>
                  </w:pPr>
                </w:p>
                <w:p w:rsidR="00667B10" w:rsidRDefault="00667B10" w:rsidP="0070673F">
                  <w:pPr>
                    <w:pStyle w:val="Heading3"/>
                    <w:rPr>
                      <w:caps w:val="0"/>
                    </w:rPr>
                  </w:pPr>
                </w:p>
                <w:p w:rsidR="00667B10" w:rsidRDefault="00667B10" w:rsidP="0070673F">
                  <w:pPr>
                    <w:pStyle w:val="Heading3"/>
                    <w:rPr>
                      <w:caps w:val="0"/>
                    </w:rPr>
                  </w:pPr>
                </w:p>
                <w:p w:rsidR="00667B10" w:rsidRDefault="00667B10" w:rsidP="0070673F">
                  <w:pPr>
                    <w:pStyle w:val="Heading3"/>
                    <w:rPr>
                      <w:caps w:val="0"/>
                    </w:rPr>
                  </w:pPr>
                </w:p>
                <w:p w:rsidR="00667B10" w:rsidRDefault="00667B10" w:rsidP="0070673F">
                  <w:pPr>
                    <w:pStyle w:val="Heading3"/>
                    <w:rPr>
                      <w:caps w:val="0"/>
                    </w:rPr>
                  </w:pPr>
                </w:p>
                <w:p w:rsidR="00667B10" w:rsidRPr="00E04DEA" w:rsidRDefault="00667B10" w:rsidP="0070673F">
                  <w:pPr>
                    <w:pStyle w:val="Heading3"/>
                  </w:pPr>
                </w:p>
              </w:tc>
            </w:tr>
          </w:tbl>
          <w:p w:rsidR="00E36000" w:rsidRPr="00E04DEA" w:rsidRDefault="00E36000" w:rsidP="0009079F"/>
        </w:tc>
        <w:tc>
          <w:tcPr>
            <w:tcW w:w="720" w:type="dxa"/>
          </w:tcPr>
          <w:p w:rsidR="00E36000" w:rsidRDefault="00E36000" w:rsidP="00E36000"/>
        </w:tc>
        <w:tc>
          <w:tcPr>
            <w:tcW w:w="6193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3"/>
            </w:tblGrid>
            <w:tr w:rsidR="00E36000" w:rsidRPr="00E04DEA" w:rsidTr="00642768">
              <w:trPr>
                <w:trHeight w:val="6030"/>
              </w:trPr>
              <w:tc>
                <w:tcPr>
                  <w:tcW w:w="6912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:rsidR="00E36000" w:rsidRPr="00611FBE" w:rsidRDefault="00BD5C09" w:rsidP="0009079F">
                  <w:pPr>
                    <w:pStyle w:val="Heading2"/>
                    <w:rPr>
                      <w:color w:val="FF0000"/>
                    </w:rPr>
                  </w:pPr>
                  <w:sdt>
                    <w:sdtPr>
                      <w:rPr>
                        <w:color w:val="FF0000"/>
                      </w:rPr>
                      <w:alias w:val="Enter recipient name:"/>
                      <w:tag w:val="Enter recipient name:"/>
                      <w:id w:val="-856427655"/>
                      <w:placeholder>
                        <w:docPart w:val="35027BAD6B544506AA62DEEBE934A043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36000" w:rsidRPr="00611FBE">
                        <w:rPr>
                          <w:color w:val="FF0000"/>
                        </w:rPr>
                        <w:t>Recipient Name</w:t>
                      </w:r>
                    </w:sdtContent>
                  </w:sdt>
                </w:p>
                <w:p w:rsidR="00E36000" w:rsidRPr="00611FBE" w:rsidRDefault="00BD5C09" w:rsidP="0009079F">
                  <w:pPr>
                    <w:pStyle w:val="Heading2"/>
                    <w:rPr>
                      <w:color w:val="FF0000"/>
                    </w:rPr>
                  </w:pPr>
                  <w:sdt>
                    <w:sdtPr>
                      <w:rPr>
                        <w:color w:val="FF0000"/>
                      </w:rPr>
                      <w:alias w:val="Enter title/company:"/>
                      <w:tag w:val="Enter title/company:"/>
                      <w:id w:val="-1365748338"/>
                      <w:placeholder>
                        <w:docPart w:val="76D471B3869A43E9A35ECCB4D45EC7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36000" w:rsidRPr="00611FBE">
                        <w:rPr>
                          <w:color w:val="FF0000"/>
                        </w:rPr>
                        <w:t>Title / Company</w:t>
                      </w:r>
                    </w:sdtContent>
                  </w:sdt>
                </w:p>
                <w:p w:rsidR="00E36000" w:rsidRPr="00611FBE" w:rsidRDefault="00BD5C09" w:rsidP="0009079F">
                  <w:pPr>
                    <w:pStyle w:val="Heading2"/>
                    <w:rPr>
                      <w:color w:val="FF0000"/>
                    </w:rPr>
                  </w:pPr>
                  <w:sdt>
                    <w:sdtPr>
                      <w:rPr>
                        <w:color w:val="FF0000"/>
                      </w:rPr>
                      <w:alias w:val="Enter address:"/>
                      <w:tag w:val="Enter address:"/>
                      <w:id w:val="-1933122431"/>
                      <w:placeholder>
                        <w:docPart w:val="E21ED4FE395A4F498B343DAAFBD65D8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36000" w:rsidRPr="00611FBE">
                        <w:rPr>
                          <w:color w:val="FF0000"/>
                        </w:rPr>
                        <w:t>Address</w:t>
                      </w:r>
                    </w:sdtContent>
                  </w:sdt>
                </w:p>
                <w:p w:rsidR="00E36000" w:rsidRPr="00E04DEA" w:rsidRDefault="002F4DD2" w:rsidP="00BC2A58">
                  <w:pPr>
                    <w:pStyle w:val="Salutation"/>
                  </w:pPr>
                  <w:r w:rsidRPr="002F4DD2">
                    <w:rPr>
                      <w:color w:val="FF0000"/>
                    </w:rPr>
                    <w:t>Hi</w:t>
                  </w:r>
                  <w:r w:rsidR="00E36000" w:rsidRPr="00E04DEA">
                    <w:t>,</w:t>
                  </w:r>
                </w:p>
                <w:p w:rsidR="00660506" w:rsidRDefault="00660506" w:rsidP="00611FBE"/>
                <w:p w:rsidR="00660506" w:rsidRDefault="00660506" w:rsidP="00306633">
                  <w:pPr>
                    <w:jc w:val="both"/>
                  </w:pPr>
                  <w:r>
                    <w:t xml:space="preserve">My seven years of </w:t>
                  </w:r>
                  <w:r w:rsidR="00A22619">
                    <w:t xml:space="preserve">IT </w:t>
                  </w:r>
                  <w:r>
                    <w:t xml:space="preserve">experience </w:t>
                  </w:r>
                  <w:r w:rsidR="00A22619">
                    <w:t>i</w:t>
                  </w:r>
                  <w:r w:rsidR="00D3028E">
                    <w:t>n the Mainframe Technologies</w:t>
                  </w:r>
                  <w:r>
                    <w:t xml:space="preserve"> </w:t>
                  </w:r>
                  <w:r w:rsidR="00BD3D42">
                    <w:t xml:space="preserve">&amp; leadership </w:t>
                  </w:r>
                  <w:r>
                    <w:t>should be of interest to your eminent organization.</w:t>
                  </w:r>
                </w:p>
                <w:p w:rsidR="00667B10" w:rsidRDefault="00667B10" w:rsidP="00306633">
                  <w:pPr>
                    <w:jc w:val="both"/>
                  </w:pPr>
                </w:p>
                <w:p w:rsidR="00E36000" w:rsidRDefault="00611FBE" w:rsidP="00306633">
                  <w:pPr>
                    <w:jc w:val="both"/>
                  </w:pPr>
                  <w:r>
                    <w:t>I am writing this letter with the willingness</w:t>
                  </w:r>
                  <w:r w:rsidR="00660506">
                    <w:t xml:space="preserve"> of being</w:t>
                  </w:r>
                  <w:r w:rsidR="00D3028E">
                    <w:t xml:space="preserve"> a</w:t>
                  </w:r>
                  <w:r w:rsidR="00BD3D42">
                    <w:t>n</w:t>
                  </w:r>
                  <w:r w:rsidR="00D3028E">
                    <w:t xml:space="preserve"> </w:t>
                  </w:r>
                  <w:r w:rsidR="00BD3D42">
                    <w:t>enthusiastic</w:t>
                  </w:r>
                  <w:r w:rsidR="00660506">
                    <w:t xml:space="preserve"> </w:t>
                  </w:r>
                  <w:r w:rsidR="00D3028E">
                    <w:t>member</w:t>
                  </w:r>
                  <w:r w:rsidR="00660506">
                    <w:t xml:space="preserve"> of your workforce so that I can contribute </w:t>
                  </w:r>
                  <w:r w:rsidR="00D3028E">
                    <w:t>my skills towards achieving the organization goals.</w:t>
                  </w:r>
                </w:p>
                <w:p w:rsidR="00667B10" w:rsidRDefault="00667B10" w:rsidP="00306633">
                  <w:pPr>
                    <w:jc w:val="both"/>
                  </w:pPr>
                </w:p>
                <w:p w:rsidR="00611FBE" w:rsidRDefault="00D3028E" w:rsidP="00306633">
                  <w:pPr>
                    <w:jc w:val="both"/>
                  </w:pPr>
                  <w:r>
                    <w:t>I had the opportunity to work in the Banking and Retail domains and learn about Private Wealth Management, Credit Operations, Debit Card Appli</w:t>
                  </w:r>
                  <w:r w:rsidR="00667B10">
                    <w:t>cations &amp; a few more. Further I have been experienced in all phases of Software Development Life Cycle including Requirement</w:t>
                  </w:r>
                  <w:r w:rsidR="00BD3D42">
                    <w:t xml:space="preserve"> Analysis</w:t>
                  </w:r>
                  <w:r w:rsidR="00667B10">
                    <w:t xml:space="preserve">, </w:t>
                  </w:r>
                  <w:r w:rsidR="00BD3D42">
                    <w:t xml:space="preserve">Technical </w:t>
                  </w:r>
                  <w:r w:rsidR="00667B10">
                    <w:t xml:space="preserve">Design, </w:t>
                  </w:r>
                  <w:r w:rsidR="00BD3D42">
                    <w:t>Code &amp; Review</w:t>
                  </w:r>
                  <w:r w:rsidR="00667B10">
                    <w:t xml:space="preserve">, </w:t>
                  </w:r>
                  <w:r w:rsidR="00BD3D42">
                    <w:t xml:space="preserve">Unit </w:t>
                  </w:r>
                  <w:r w:rsidR="00667B10">
                    <w:t>Tes</w:t>
                  </w:r>
                  <w:r w:rsidR="00BD3D42">
                    <w:t>ting &amp;</w:t>
                  </w:r>
                  <w:r w:rsidR="00667B10">
                    <w:t xml:space="preserve"> Defect Fix, Implementation and Support.</w:t>
                  </w:r>
                </w:p>
                <w:p w:rsidR="00667B10" w:rsidRDefault="00667B10" w:rsidP="00306633">
                  <w:pPr>
                    <w:jc w:val="both"/>
                  </w:pPr>
                  <w:bookmarkStart w:id="0" w:name="_GoBack"/>
                  <w:bookmarkEnd w:id="0"/>
                </w:p>
                <w:p w:rsidR="00667B10" w:rsidRDefault="00667B10" w:rsidP="00306633">
                  <w:pPr>
                    <w:jc w:val="both"/>
                  </w:pPr>
                  <w:r>
                    <w:t>I would be eagerly waiting to meet with you for</w:t>
                  </w:r>
                  <w:r w:rsidR="00EB3534">
                    <w:t xml:space="preserve"> an</w:t>
                  </w:r>
                  <w:r>
                    <w:t xml:space="preserve"> interview!</w:t>
                  </w:r>
                </w:p>
                <w:p w:rsidR="00E36000" w:rsidRPr="00E04DEA" w:rsidRDefault="00BD5C09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6CA07953B27B4D8CA75B2558C1DE4B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36000" w:rsidRPr="00E04DEA">
                        <w:t>Sincerely</w:t>
                      </w:r>
                    </w:sdtContent>
                  </w:sdt>
                  <w:r w:rsidR="00E36000" w:rsidRPr="00E04DEA">
                    <w:t>,</w:t>
                  </w:r>
                </w:p>
                <w:sdt>
                  <w:sdtPr>
                    <w:alias w:val="Enter your name:"/>
                    <w:tag w:val="Enter your name:"/>
                    <w:id w:val="1554041649"/>
                    <w:placeholder>
                      <w:docPart w:val="111E11AEF8104B449C645E12B02B2174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E36000" w:rsidRPr="00E04DEA" w:rsidRDefault="006037FD" w:rsidP="00AD633E">
                      <w:pPr>
                        <w:pStyle w:val="Signature"/>
                      </w:pPr>
                      <w:r>
                        <w:t>CHETAN AMBI</w:t>
                      </w:r>
                    </w:p>
                  </w:sdtContent>
                </w:sdt>
              </w:tc>
            </w:tr>
          </w:tbl>
          <w:p w:rsidR="00E36000" w:rsidRPr="00E04DEA" w:rsidRDefault="00E36000" w:rsidP="0009079F"/>
        </w:tc>
      </w:tr>
    </w:tbl>
    <w:p w:rsidR="00364982" w:rsidRDefault="00364982" w:rsidP="002927E4">
      <w:pPr>
        <w:pStyle w:val="NoSpacing"/>
      </w:pPr>
    </w:p>
    <w:sectPr w:rsidR="00364982" w:rsidSect="004416AD">
      <w:headerReference w:type="default" r:id="rId10"/>
      <w:footerReference w:type="defaul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C09" w:rsidRDefault="00BD5C09" w:rsidP="005E79E1">
      <w:pPr>
        <w:spacing w:after="0" w:line="240" w:lineRule="auto"/>
      </w:pPr>
      <w:r>
        <w:separator/>
      </w:r>
    </w:p>
  </w:endnote>
  <w:endnote w:type="continuationSeparator" w:id="0">
    <w:p w:rsidR="00BD5C09" w:rsidRDefault="00BD5C09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DD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title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2906E9AC" id="Group 4" o:spid="_x0000_s1026" alt="Title: 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C09" w:rsidRDefault="00BD5C09" w:rsidP="005E79E1">
      <w:pPr>
        <w:spacing w:after="0" w:line="240" w:lineRule="auto"/>
      </w:pPr>
      <w:r>
        <w:separator/>
      </w:r>
    </w:p>
  </w:footnote>
  <w:footnote w:type="continuationSeparator" w:id="0">
    <w:p w:rsidR="00BD5C09" w:rsidRDefault="00BD5C09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622857" id="Group 17" o:spid="_x0000_s1026" alt="Title: 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96"/>
    <w:rsid w:val="00026C8E"/>
    <w:rsid w:val="00065295"/>
    <w:rsid w:val="00087030"/>
    <w:rsid w:val="000F37D7"/>
    <w:rsid w:val="001A183F"/>
    <w:rsid w:val="00253B9D"/>
    <w:rsid w:val="002927E4"/>
    <w:rsid w:val="00293B83"/>
    <w:rsid w:val="002A4640"/>
    <w:rsid w:val="002B444C"/>
    <w:rsid w:val="002F4DD2"/>
    <w:rsid w:val="00306633"/>
    <w:rsid w:val="00364982"/>
    <w:rsid w:val="0038539E"/>
    <w:rsid w:val="004075D7"/>
    <w:rsid w:val="004242EC"/>
    <w:rsid w:val="004416AD"/>
    <w:rsid w:val="00444F52"/>
    <w:rsid w:val="004A7848"/>
    <w:rsid w:val="004E4B02"/>
    <w:rsid w:val="005E79E1"/>
    <w:rsid w:val="006037FD"/>
    <w:rsid w:val="00611FBE"/>
    <w:rsid w:val="00642768"/>
    <w:rsid w:val="00660506"/>
    <w:rsid w:val="00667B10"/>
    <w:rsid w:val="006A3CE7"/>
    <w:rsid w:val="006F6396"/>
    <w:rsid w:val="0070673F"/>
    <w:rsid w:val="007C3892"/>
    <w:rsid w:val="007D3578"/>
    <w:rsid w:val="008A188A"/>
    <w:rsid w:val="009236F6"/>
    <w:rsid w:val="00945A25"/>
    <w:rsid w:val="00A13396"/>
    <w:rsid w:val="00A22619"/>
    <w:rsid w:val="00A56D1A"/>
    <w:rsid w:val="00AD633E"/>
    <w:rsid w:val="00BC2A58"/>
    <w:rsid w:val="00BD3D42"/>
    <w:rsid w:val="00BD5C09"/>
    <w:rsid w:val="00C04FDC"/>
    <w:rsid w:val="00C140FD"/>
    <w:rsid w:val="00D3028E"/>
    <w:rsid w:val="00D82A9E"/>
    <w:rsid w:val="00E04DEA"/>
    <w:rsid w:val="00E22177"/>
    <w:rsid w:val="00E36000"/>
    <w:rsid w:val="00E62D09"/>
    <w:rsid w:val="00EB3534"/>
    <w:rsid w:val="00ED349C"/>
    <w:rsid w:val="00F2556B"/>
    <w:rsid w:val="00F31E8E"/>
    <w:rsid w:val="00F6430F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73B7"/>
  <w15:chartTrackingRefBased/>
  <w15:docId w15:val="{41AA3DCC-E43E-43D5-BC3E-6BA68221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DEA"/>
  </w:style>
  <w:style w:type="paragraph" w:styleId="Heading1">
    <w:name w:val="heading 1"/>
    <w:basedOn w:val="Normal"/>
    <w:link w:val="Heading1Char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A2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5A25"/>
  </w:style>
  <w:style w:type="paragraph" w:styleId="BlockText">
    <w:name w:val="Block Text"/>
    <w:basedOn w:val="Normal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5A25"/>
  </w:style>
  <w:style w:type="character" w:customStyle="1" w:styleId="BodyTextChar">
    <w:name w:val="Body Text Char"/>
    <w:basedOn w:val="DefaultParagraphFont"/>
    <w:link w:val="BodyText"/>
    <w:uiPriority w:val="99"/>
    <w:semiHidden/>
    <w:rsid w:val="00945A25"/>
  </w:style>
  <w:style w:type="paragraph" w:styleId="BodyText2">
    <w:name w:val="Body Text 2"/>
    <w:basedOn w:val="Normal"/>
    <w:link w:val="BodyText2Char"/>
    <w:uiPriority w:val="99"/>
    <w:semiHidden/>
    <w:unhideWhenUsed/>
    <w:rsid w:val="00945A2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5A25"/>
  </w:style>
  <w:style w:type="paragraph" w:styleId="BodyText3">
    <w:name w:val="Body Text 3"/>
    <w:basedOn w:val="Normal"/>
    <w:link w:val="BodyText3Char"/>
    <w:uiPriority w:val="99"/>
    <w:semiHidden/>
    <w:unhideWhenUsed/>
    <w:rsid w:val="00945A25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5A2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5A25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5A2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5A2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5A2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5A2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5A2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5A2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5A2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5A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A2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A2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5A25"/>
  </w:style>
  <w:style w:type="character" w:customStyle="1" w:styleId="DateChar">
    <w:name w:val="Date Char"/>
    <w:basedOn w:val="DefaultParagraphFont"/>
    <w:link w:val="Date"/>
    <w:uiPriority w:val="99"/>
    <w:semiHidden/>
    <w:rsid w:val="00945A25"/>
  </w:style>
  <w:style w:type="paragraph" w:styleId="DocumentMap">
    <w:name w:val="Document Map"/>
    <w:basedOn w:val="Normal"/>
    <w:link w:val="DocumentMap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5A2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5A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5A25"/>
  </w:style>
  <w:style w:type="character" w:styleId="Emphasis">
    <w:name w:val="Emphasis"/>
    <w:basedOn w:val="DefaultParagraphFont"/>
    <w:uiPriority w:val="20"/>
    <w:semiHidden/>
    <w:unhideWhenUsed/>
    <w:qFormat/>
    <w:rsid w:val="00945A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5A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5A2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5A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A25"/>
    <w:rPr>
      <w:szCs w:val="20"/>
    </w:rPr>
  </w:style>
  <w:style w:type="table" w:styleId="GridTable1Light">
    <w:name w:val="Grid Table 1 Light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5A25"/>
  </w:style>
  <w:style w:type="paragraph" w:styleId="HTMLAddress">
    <w:name w:val="HTML Address"/>
    <w:basedOn w:val="Normal"/>
    <w:link w:val="HTMLAddressChar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5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5A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5A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A2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5A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5A25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5A25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5A25"/>
  </w:style>
  <w:style w:type="paragraph" w:styleId="List">
    <w:name w:val="List"/>
    <w:basedOn w:val="Normal"/>
    <w:uiPriority w:val="99"/>
    <w:semiHidden/>
    <w:unhideWhenUsed/>
    <w:rsid w:val="00945A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45A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45A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45A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45A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45A2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5A2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5A2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5A2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5A2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45A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5A2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5A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5A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5A25"/>
  </w:style>
  <w:style w:type="character" w:styleId="PageNumber">
    <w:name w:val="page number"/>
    <w:basedOn w:val="DefaultParagraphFont"/>
    <w:uiPriority w:val="99"/>
    <w:semiHidden/>
    <w:unhideWhenUsed/>
    <w:rsid w:val="00945A25"/>
  </w:style>
  <w:style w:type="table" w:styleId="PlainTable1">
    <w:name w:val="Plain Table 1"/>
    <w:basedOn w:val="TableNormal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5A25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5A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945A2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5A2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5A2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5A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5A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5A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5A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5A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5A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5A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5A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5A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GraphicChar">
    <w:name w:val="Graphic Char"/>
    <w:basedOn w:val="DefaultParagraphFont"/>
    <w:link w:val="Graphic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ta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C8881295354DEF9F0FB6F522017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36C3A-DEBD-4972-825B-7F32F63E69BF}"/>
      </w:docPartPr>
      <w:docPartBody>
        <w:p w:rsidR="004041CC" w:rsidRDefault="000A5EDA">
          <w:pPr>
            <w:pStyle w:val="10C8881295354DEF9F0FB6F522017D40"/>
          </w:pPr>
          <w:r>
            <w:t>YOur name</w:t>
          </w:r>
        </w:p>
      </w:docPartBody>
    </w:docPart>
    <w:docPart>
      <w:docPartPr>
        <w:name w:val="35027BAD6B544506AA62DEEBE934A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BE476-5800-47E7-B575-41605B905ACC}"/>
      </w:docPartPr>
      <w:docPartBody>
        <w:p w:rsidR="004041CC" w:rsidRDefault="000A5EDA">
          <w:pPr>
            <w:pStyle w:val="35027BAD6B544506AA62DEEBE934A043"/>
          </w:pPr>
          <w:r w:rsidRPr="00E04DEA">
            <w:t>Recipient Name</w:t>
          </w:r>
        </w:p>
      </w:docPartBody>
    </w:docPart>
    <w:docPart>
      <w:docPartPr>
        <w:name w:val="76D471B3869A43E9A35ECCB4D45EC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F8BCA-9DDD-4CE2-8F34-1181F6D45F8B}"/>
      </w:docPartPr>
      <w:docPartBody>
        <w:p w:rsidR="004041CC" w:rsidRDefault="000A5EDA">
          <w:pPr>
            <w:pStyle w:val="76D471B3869A43E9A35ECCB4D45EC726"/>
          </w:pPr>
          <w:r w:rsidRPr="00E04DEA">
            <w:t>Title / Company</w:t>
          </w:r>
        </w:p>
      </w:docPartBody>
    </w:docPart>
    <w:docPart>
      <w:docPartPr>
        <w:name w:val="E21ED4FE395A4F498B343DAAFBD65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7445A-9A05-424A-AFC6-EEC0BFDD17CA}"/>
      </w:docPartPr>
      <w:docPartBody>
        <w:p w:rsidR="004041CC" w:rsidRDefault="000A5EDA">
          <w:pPr>
            <w:pStyle w:val="E21ED4FE395A4F498B343DAAFBD65D83"/>
          </w:pPr>
          <w:r w:rsidRPr="00E04DEA">
            <w:t>Address</w:t>
          </w:r>
        </w:p>
      </w:docPartBody>
    </w:docPart>
    <w:docPart>
      <w:docPartPr>
        <w:name w:val="6CA07953B27B4D8CA75B2558C1DE4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73D3-F165-49CD-89D8-E65C7C6A7AB3}"/>
      </w:docPartPr>
      <w:docPartBody>
        <w:p w:rsidR="004041CC" w:rsidRDefault="000A5EDA">
          <w:pPr>
            <w:pStyle w:val="6CA07953B27B4D8CA75B2558C1DE4BB1"/>
          </w:pPr>
          <w:r w:rsidRPr="00E04DEA">
            <w:t>Sincerely</w:t>
          </w:r>
        </w:p>
      </w:docPartBody>
    </w:docPart>
    <w:docPart>
      <w:docPartPr>
        <w:name w:val="111E11AEF8104B449C645E12B02B2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E1E8-0D47-4656-870E-262572240975}"/>
      </w:docPartPr>
      <w:docPartBody>
        <w:p w:rsidR="004041CC" w:rsidRDefault="000A5EDA">
          <w:pPr>
            <w:pStyle w:val="111E11AEF8104B449C645E12B02B217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DA"/>
    <w:rsid w:val="000A5EDA"/>
    <w:rsid w:val="004041CC"/>
    <w:rsid w:val="00F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8881295354DEF9F0FB6F522017D40">
    <w:name w:val="10C8881295354DEF9F0FB6F522017D40"/>
  </w:style>
  <w:style w:type="paragraph" w:customStyle="1" w:styleId="A988C2F061114AF2B663612F56DD7432">
    <w:name w:val="A988C2F061114AF2B663612F56DD7432"/>
  </w:style>
  <w:style w:type="paragraph" w:customStyle="1" w:styleId="1F3C35A986274ACCA96D078FA01002BA">
    <w:name w:val="1F3C35A986274ACCA96D078FA01002BA"/>
  </w:style>
  <w:style w:type="paragraph" w:customStyle="1" w:styleId="FAA75DD5BB234E1097E5724243E60F74">
    <w:name w:val="FAA75DD5BB234E1097E5724243E60F74"/>
  </w:style>
  <w:style w:type="paragraph" w:customStyle="1" w:styleId="35027BAD6B544506AA62DEEBE934A043">
    <w:name w:val="35027BAD6B544506AA62DEEBE934A043"/>
  </w:style>
  <w:style w:type="paragraph" w:customStyle="1" w:styleId="76D471B3869A43E9A35ECCB4D45EC726">
    <w:name w:val="76D471B3869A43E9A35ECCB4D45EC726"/>
  </w:style>
  <w:style w:type="paragraph" w:customStyle="1" w:styleId="E21ED4FE395A4F498B343DAAFBD65D83">
    <w:name w:val="E21ED4FE395A4F498B343DAAFBD65D83"/>
  </w:style>
  <w:style w:type="paragraph" w:customStyle="1" w:styleId="BB05DA77718B4A16B7A2CC5CEF605FF1">
    <w:name w:val="BB05DA77718B4A16B7A2CC5CEF605FF1"/>
  </w:style>
  <w:style w:type="paragraph" w:customStyle="1" w:styleId="602E2A445A7C47328AC8AA16710CF9DA">
    <w:name w:val="602E2A445A7C47328AC8AA16710CF9DA"/>
  </w:style>
  <w:style w:type="paragraph" w:customStyle="1" w:styleId="6CA07953B27B4D8CA75B2558C1DE4BB1">
    <w:name w:val="6CA07953B27B4D8CA75B2558C1DE4BB1"/>
  </w:style>
  <w:style w:type="paragraph" w:customStyle="1" w:styleId="111E11AEF8104B449C645E12B02B2174">
    <w:name w:val="111E11AEF8104B449C645E12B02B2174"/>
  </w:style>
  <w:style w:type="paragraph" w:customStyle="1" w:styleId="E7AA24675FDD4864B7727A2A64A95559">
    <w:name w:val="E7AA24675FDD4864B7727A2A64A95559"/>
    <w:rsid w:val="00404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6EC13-3EBA-42D0-9330-2C5B685D947B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B876DA0-E10B-4DB5-9DC6-993660D69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1EF26-A326-4923-A154-F533A24E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</Template>
  <TotalTime>51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Ambi</dc:creator>
  <cp:keywords>CHETAN AMBI</cp:keywords>
  <dc:description/>
  <cp:lastModifiedBy>Swathi _</cp:lastModifiedBy>
  <cp:revision>7</cp:revision>
  <dcterms:created xsi:type="dcterms:W3CDTF">2017-07-10T23:21:00Z</dcterms:created>
  <dcterms:modified xsi:type="dcterms:W3CDTF">2017-07-11T00:11:00Z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